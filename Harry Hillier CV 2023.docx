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19B1" w14:textId="650E4700" w:rsidR="00A23F47" w:rsidRDefault="003E7C46" w:rsidP="00395EEB">
      <w:pPr>
        <w:pStyle w:val="Nam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90266C" wp14:editId="21818DEC">
                <wp:simplePos x="0" y="0"/>
                <wp:positionH relativeFrom="column">
                  <wp:posOffset>3858895</wp:posOffset>
                </wp:positionH>
                <wp:positionV relativeFrom="paragraph">
                  <wp:posOffset>115570</wp:posOffset>
                </wp:positionV>
                <wp:extent cx="1534795" cy="1681480"/>
                <wp:effectExtent l="0" t="0" r="27305" b="1397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81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9AAE9" w14:textId="20066CB7" w:rsidR="003E7C46" w:rsidRDefault="00511F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8561F4" wp14:editId="7AD4EB55">
                                  <wp:extent cx="1387475" cy="1583690"/>
                                  <wp:effectExtent l="0" t="0" r="317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7475" cy="1583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0266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3.85pt;margin-top:9.1pt;width:120.85pt;height:132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" strokeweight=".5pt">
                <v:textbox>
                  <w:txbxContent>
                    <w:p w14:paraId="5339AAE9" w14:textId="20066CB7" w:rsidR="003E7C46" w:rsidRDefault="00511F9E">
                      <w:r>
                        <w:rPr>
                          <w:noProof/>
                        </w:rPr>
                        <w:drawing>
                          <wp:inline distT="0" distB="0" distL="0" distR="0" wp14:anchorId="318561F4" wp14:editId="7AD4EB55">
                            <wp:extent cx="1387475" cy="1583690"/>
                            <wp:effectExtent l="0" t="0" r="317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7475" cy="1583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508">
        <w:t>HARRY</w:t>
      </w:r>
    </w:p>
    <w:p w14:paraId="3E60BABF" w14:textId="45497C87" w:rsidR="00FC09E3" w:rsidRDefault="00FC09E3" w:rsidP="00395EEB">
      <w:pPr>
        <w:pStyle w:val="Name"/>
      </w:pPr>
      <w:r>
        <w:t>HILLIER</w:t>
      </w:r>
    </w:p>
    <w:p w14:paraId="1A3F91BD" w14:textId="7F9563AF" w:rsidR="0059120E" w:rsidRDefault="00FC09E3">
      <w:pPr>
        <w:pStyle w:val="ContactInfo"/>
      </w:pPr>
      <w:r>
        <w:t xml:space="preserve">19 Nurserylands </w:t>
      </w:r>
    </w:p>
    <w:p w14:paraId="774C8110" w14:textId="1761EC1C" w:rsidR="00FC09E3" w:rsidRDefault="00FC09E3">
      <w:pPr>
        <w:pStyle w:val="ContactInfo"/>
      </w:pPr>
      <w:r>
        <w:t>Eddin</w:t>
      </w:r>
      <w:r w:rsidR="00C81FB6">
        <w:t>g</w:t>
      </w:r>
      <w:r>
        <w:t>ton Lane</w:t>
      </w:r>
    </w:p>
    <w:p w14:paraId="30360678" w14:textId="001B5035" w:rsidR="00C81FB6" w:rsidRDefault="00C81FB6">
      <w:pPr>
        <w:pStyle w:val="ContactInfo"/>
      </w:pPr>
      <w:r>
        <w:t>Herne Bay</w:t>
      </w:r>
    </w:p>
    <w:p w14:paraId="6DBED2A1" w14:textId="461B9AF5" w:rsidR="00C81FB6" w:rsidRDefault="00C81FB6">
      <w:pPr>
        <w:pStyle w:val="ContactInfo"/>
      </w:pPr>
      <w:r>
        <w:t>Kent CT6 5TF</w:t>
      </w:r>
    </w:p>
    <w:p w14:paraId="2C147F1A" w14:textId="0A7B7F78" w:rsidR="00C81FB6" w:rsidRDefault="00C81FB6">
      <w:pPr>
        <w:pStyle w:val="ContactInfo"/>
      </w:pPr>
      <w:r>
        <w:t xml:space="preserve">Email:  </w:t>
      </w:r>
      <w:hyperlink r:id="rId8" w:history="1">
        <w:r w:rsidR="00E549BB" w:rsidRPr="00572E01">
          <w:rPr>
            <w:rStyle w:val="Hyperlink"/>
          </w:rPr>
          <w:t>harryhillier2003@gmail.com</w:t>
        </w:r>
      </w:hyperlink>
    </w:p>
    <w:p w14:paraId="562A4AB5" w14:textId="63A45EE0" w:rsidR="00E549BB" w:rsidRDefault="00E549BB">
      <w:pPr>
        <w:pStyle w:val="ContactInfo"/>
      </w:pPr>
      <w:r>
        <w:t>Tel:  07510358650</w:t>
      </w:r>
    </w:p>
    <w:p w14:paraId="33D89CAE" w14:textId="10396171" w:rsidR="00211BB0" w:rsidRDefault="005F5B82">
      <w:pPr>
        <w:pStyle w:val="ContactInfo"/>
      </w:pPr>
      <w:r>
        <w:t>DOB: 24/11/03</w:t>
      </w:r>
    </w:p>
    <w:p w14:paraId="7EEFFDEF" w14:textId="038141C5" w:rsidR="002003A7" w:rsidRPr="00F82D48" w:rsidRDefault="002003A7">
      <w:pPr>
        <w:pStyle w:val="ContactInfo"/>
        <w:rPr>
          <w:sz w:val="24"/>
          <w:szCs w:val="24"/>
        </w:rPr>
      </w:pPr>
    </w:p>
    <w:p w14:paraId="3E0A832F" w14:textId="2DDCFA1D" w:rsidR="003A5434" w:rsidRPr="00F82D48" w:rsidRDefault="00962ABD">
      <w:pPr>
        <w:pStyle w:val="ContactInfo"/>
        <w:rPr>
          <w:rFonts w:asciiTheme="majorHAnsi" w:hAnsiTheme="majorHAnsi"/>
          <w:b/>
          <w:bCs/>
          <w:sz w:val="24"/>
          <w:szCs w:val="24"/>
        </w:rPr>
      </w:pPr>
      <w:r w:rsidRPr="00F82D48">
        <w:rPr>
          <w:rFonts w:asciiTheme="majorHAnsi" w:hAnsiTheme="majorHAnsi"/>
          <w:b/>
          <w:bCs/>
          <w:sz w:val="24"/>
          <w:szCs w:val="24"/>
        </w:rPr>
        <w:t>PROFILE</w:t>
      </w:r>
    </w:p>
    <w:p w14:paraId="13F271DA" w14:textId="06CD6492" w:rsidR="0059120E" w:rsidRPr="005A1D96" w:rsidRDefault="00985147" w:rsidP="007A176B">
      <w:pPr>
        <w:pStyle w:val="ContactInfo"/>
        <w:rPr>
          <w:rFonts w:asciiTheme="majorHAnsi" w:hAnsiTheme="majorHAnsi"/>
          <w:sz w:val="20"/>
          <w:szCs w:val="20"/>
        </w:rPr>
      </w:pPr>
      <w:r w:rsidRPr="005A1D96">
        <w:rPr>
          <w:rFonts w:asciiTheme="majorHAnsi" w:hAnsiTheme="majorHAnsi"/>
          <w:sz w:val="20"/>
          <w:szCs w:val="20"/>
        </w:rPr>
        <w:t xml:space="preserve">I am a motivated and ambitious </w:t>
      </w:r>
      <w:r w:rsidR="00E75834">
        <w:rPr>
          <w:rFonts w:asciiTheme="majorHAnsi" w:hAnsiTheme="majorHAnsi"/>
          <w:sz w:val="20"/>
          <w:szCs w:val="20"/>
        </w:rPr>
        <w:t>University Student</w:t>
      </w:r>
      <w:r w:rsidR="00A51C53" w:rsidRPr="005A1D96">
        <w:rPr>
          <w:rFonts w:asciiTheme="majorHAnsi" w:hAnsiTheme="majorHAnsi"/>
          <w:sz w:val="20"/>
          <w:szCs w:val="20"/>
        </w:rPr>
        <w:t xml:space="preserve"> with an exemplary academic record.  I am </w:t>
      </w:r>
      <w:r w:rsidR="0049569A" w:rsidRPr="005A1D96">
        <w:rPr>
          <w:rFonts w:asciiTheme="majorHAnsi" w:hAnsiTheme="majorHAnsi"/>
          <w:sz w:val="20"/>
          <w:szCs w:val="20"/>
        </w:rPr>
        <w:t>diligent, punctual and easy to get on with.  I am a hard worker who takes pride in everything I do</w:t>
      </w:r>
      <w:r w:rsidR="001F4DC8">
        <w:rPr>
          <w:rFonts w:asciiTheme="majorHAnsi" w:hAnsiTheme="majorHAnsi"/>
          <w:sz w:val="20"/>
          <w:szCs w:val="20"/>
        </w:rPr>
        <w:t xml:space="preserve"> and am a </w:t>
      </w:r>
      <w:r w:rsidR="001C2816">
        <w:rPr>
          <w:rFonts w:asciiTheme="majorHAnsi" w:hAnsiTheme="majorHAnsi"/>
          <w:sz w:val="20"/>
          <w:szCs w:val="20"/>
        </w:rPr>
        <w:t>quick learner</w:t>
      </w:r>
      <w:r w:rsidR="0049569A" w:rsidRPr="005A1D96">
        <w:rPr>
          <w:rFonts w:asciiTheme="majorHAnsi" w:hAnsiTheme="majorHAnsi"/>
          <w:sz w:val="20"/>
          <w:szCs w:val="20"/>
        </w:rPr>
        <w:t>.</w:t>
      </w:r>
      <w:r w:rsidR="00186972">
        <w:rPr>
          <w:rFonts w:asciiTheme="majorHAnsi" w:hAnsiTheme="majorHAnsi"/>
          <w:sz w:val="20"/>
          <w:szCs w:val="20"/>
        </w:rPr>
        <w:t xml:space="preserve"> </w:t>
      </w:r>
      <w:r w:rsidR="0049002A" w:rsidRPr="005A1D96">
        <w:rPr>
          <w:rFonts w:asciiTheme="majorHAnsi" w:hAnsiTheme="majorHAnsi"/>
          <w:sz w:val="20"/>
          <w:szCs w:val="20"/>
        </w:rPr>
        <w:t>I am hoping to pur</w:t>
      </w:r>
      <w:r w:rsidR="00E245D1" w:rsidRPr="005A1D96">
        <w:rPr>
          <w:rFonts w:asciiTheme="majorHAnsi" w:hAnsiTheme="majorHAnsi"/>
          <w:sz w:val="20"/>
          <w:szCs w:val="20"/>
        </w:rPr>
        <w:t>s</w:t>
      </w:r>
      <w:r w:rsidR="0049002A" w:rsidRPr="005A1D96">
        <w:rPr>
          <w:rFonts w:asciiTheme="majorHAnsi" w:hAnsiTheme="majorHAnsi"/>
          <w:sz w:val="20"/>
          <w:szCs w:val="20"/>
        </w:rPr>
        <w:t>ue a career in</w:t>
      </w:r>
      <w:r w:rsidR="002B79ED" w:rsidRPr="005A1D96">
        <w:rPr>
          <w:rFonts w:asciiTheme="majorHAnsi" w:hAnsiTheme="majorHAnsi"/>
          <w:sz w:val="20"/>
          <w:szCs w:val="20"/>
        </w:rPr>
        <w:t xml:space="preserve"> computing</w:t>
      </w:r>
      <w:r w:rsidR="00E75834">
        <w:rPr>
          <w:rFonts w:asciiTheme="majorHAnsi" w:hAnsiTheme="majorHAnsi"/>
          <w:sz w:val="20"/>
          <w:szCs w:val="20"/>
        </w:rPr>
        <w:t xml:space="preserve"> or the security industry </w:t>
      </w:r>
      <w:r w:rsidR="0049002A" w:rsidRPr="005A1D96">
        <w:rPr>
          <w:rFonts w:asciiTheme="majorHAnsi" w:hAnsiTheme="majorHAnsi"/>
          <w:sz w:val="20"/>
          <w:szCs w:val="20"/>
        </w:rPr>
        <w:t xml:space="preserve">when I leave </w:t>
      </w:r>
      <w:r w:rsidR="00E75834">
        <w:rPr>
          <w:rFonts w:asciiTheme="majorHAnsi" w:hAnsiTheme="majorHAnsi"/>
          <w:sz w:val="20"/>
          <w:szCs w:val="20"/>
        </w:rPr>
        <w:t>university</w:t>
      </w:r>
      <w:r w:rsidR="0054175B">
        <w:rPr>
          <w:rFonts w:asciiTheme="majorHAnsi" w:hAnsiTheme="majorHAnsi"/>
          <w:sz w:val="20"/>
          <w:szCs w:val="20"/>
        </w:rPr>
        <w:t>.</w:t>
      </w:r>
    </w:p>
    <w:p w14:paraId="75272CC8" w14:textId="7AEDE5CB" w:rsidR="00A4743E" w:rsidRDefault="00A4743E" w:rsidP="007A176B">
      <w:pPr>
        <w:pStyle w:val="ContactInfo"/>
        <w:rPr>
          <w:rFonts w:asciiTheme="majorHAnsi" w:hAnsiTheme="majorHAnsi"/>
        </w:rPr>
      </w:pPr>
    </w:p>
    <w:p w14:paraId="56CDC0DA" w14:textId="77777777" w:rsidR="00A4743E" w:rsidRPr="00F82D48" w:rsidRDefault="00A4743E" w:rsidP="00A4743E">
      <w:pPr>
        <w:pStyle w:val="ContactInfo"/>
        <w:rPr>
          <w:rFonts w:asciiTheme="majorHAnsi" w:hAnsiTheme="majorHAnsi"/>
          <w:b/>
          <w:bCs/>
          <w:sz w:val="24"/>
          <w:szCs w:val="24"/>
        </w:rPr>
      </w:pPr>
      <w:r w:rsidRPr="00F82D48">
        <w:rPr>
          <w:rFonts w:asciiTheme="majorHAnsi" w:hAnsiTheme="majorHAnsi"/>
          <w:b/>
          <w:bCs/>
          <w:sz w:val="24"/>
          <w:szCs w:val="24"/>
        </w:rPr>
        <w:t>EDUCATION</w:t>
      </w:r>
    </w:p>
    <w:p w14:paraId="0FB26BB0" w14:textId="175E823E" w:rsidR="00A4743E" w:rsidRPr="00F82D48" w:rsidRDefault="00DD0AD3" w:rsidP="00A4743E">
      <w:pPr>
        <w:pStyle w:val="ContactInfo"/>
        <w:rPr>
          <w:rFonts w:asciiTheme="majorHAnsi" w:hAnsiTheme="majorHAnsi" w:cs="Arial"/>
          <w:sz w:val="24"/>
          <w:szCs w:val="24"/>
        </w:rPr>
      </w:pPr>
      <w:r w:rsidRPr="00F82D48">
        <w:rPr>
          <w:rFonts w:asciiTheme="majorHAnsi" w:hAnsiTheme="majorHAnsi" w:cs="Arial"/>
          <w:sz w:val="24"/>
          <w:szCs w:val="24"/>
        </w:rPr>
        <w:t xml:space="preserve">Herne Bay High School – September 2015 – </w:t>
      </w:r>
      <w:r w:rsidR="00667AAD">
        <w:rPr>
          <w:rFonts w:asciiTheme="majorHAnsi" w:hAnsiTheme="majorHAnsi" w:cs="Arial"/>
          <w:sz w:val="24"/>
          <w:szCs w:val="24"/>
        </w:rPr>
        <w:t>2022</w:t>
      </w:r>
    </w:p>
    <w:p w14:paraId="3619C612" w14:textId="068F29BD" w:rsidR="003D4460" w:rsidRDefault="00EA7FED" w:rsidP="008F2912">
      <w:pPr>
        <w:pStyle w:val="ContactInfo"/>
        <w:rPr>
          <w:sz w:val="20"/>
          <w:szCs w:val="20"/>
        </w:rPr>
      </w:pPr>
      <w:r w:rsidRPr="00BE07A7">
        <w:rPr>
          <w:sz w:val="20"/>
          <w:szCs w:val="20"/>
        </w:rPr>
        <w:t xml:space="preserve">I studied </w:t>
      </w:r>
      <w:r w:rsidR="00286696" w:rsidRPr="00BE07A7">
        <w:rPr>
          <w:sz w:val="20"/>
          <w:szCs w:val="20"/>
        </w:rPr>
        <w:t xml:space="preserve">English, Maths, Chemistry, Biology, Physics, </w:t>
      </w:r>
      <w:r w:rsidR="006F4104" w:rsidRPr="00BE07A7">
        <w:rPr>
          <w:sz w:val="20"/>
          <w:szCs w:val="20"/>
        </w:rPr>
        <w:t xml:space="preserve">Sport, 3D Art, History and Engineering for my GCSEs. </w:t>
      </w:r>
      <w:r w:rsidR="00332FDD" w:rsidRPr="00BE07A7">
        <w:rPr>
          <w:sz w:val="20"/>
          <w:szCs w:val="20"/>
        </w:rPr>
        <w:t xml:space="preserve">I chose to study these subjects because </w:t>
      </w:r>
      <w:r w:rsidR="004102ED" w:rsidRPr="00BE07A7">
        <w:rPr>
          <w:sz w:val="20"/>
          <w:szCs w:val="20"/>
        </w:rPr>
        <w:t>I</w:t>
      </w:r>
      <w:r w:rsidR="00332FDD" w:rsidRPr="00BE07A7">
        <w:rPr>
          <w:sz w:val="20"/>
          <w:szCs w:val="20"/>
        </w:rPr>
        <w:t xml:space="preserve"> </w:t>
      </w:r>
      <w:r w:rsidR="001C2816">
        <w:rPr>
          <w:sz w:val="20"/>
          <w:szCs w:val="20"/>
        </w:rPr>
        <w:t>enjoy</w:t>
      </w:r>
      <w:r w:rsidR="00332FDD" w:rsidRPr="00BE07A7">
        <w:rPr>
          <w:sz w:val="20"/>
          <w:szCs w:val="20"/>
        </w:rPr>
        <w:t xml:space="preserve"> the practical </w:t>
      </w:r>
      <w:r w:rsidR="00893CEE" w:rsidRPr="00BE07A7">
        <w:rPr>
          <w:sz w:val="20"/>
          <w:szCs w:val="20"/>
        </w:rPr>
        <w:t xml:space="preserve">work of 3D Art, Engineering and sport. I am also passionate about History and </w:t>
      </w:r>
      <w:r w:rsidR="003D4460" w:rsidRPr="00BE07A7">
        <w:rPr>
          <w:sz w:val="20"/>
          <w:szCs w:val="20"/>
        </w:rPr>
        <w:t>have a love of maths.</w:t>
      </w:r>
      <w:r w:rsidR="00186972">
        <w:rPr>
          <w:sz w:val="20"/>
          <w:szCs w:val="20"/>
        </w:rPr>
        <w:t xml:space="preserve"> </w:t>
      </w:r>
      <w:r w:rsidR="004A2414">
        <w:rPr>
          <w:sz w:val="20"/>
          <w:szCs w:val="20"/>
        </w:rPr>
        <w:t xml:space="preserve"> I then </w:t>
      </w:r>
      <w:r w:rsidR="00087D9B">
        <w:rPr>
          <w:sz w:val="20"/>
          <w:szCs w:val="20"/>
        </w:rPr>
        <w:t xml:space="preserve">went on to study </w:t>
      </w:r>
      <w:r w:rsidR="004A56D4">
        <w:rPr>
          <w:sz w:val="20"/>
          <w:szCs w:val="20"/>
        </w:rPr>
        <w:t xml:space="preserve">Sport, </w:t>
      </w:r>
      <w:r w:rsidR="002B7973">
        <w:rPr>
          <w:sz w:val="20"/>
          <w:szCs w:val="20"/>
        </w:rPr>
        <w:t>Photography</w:t>
      </w:r>
      <w:r w:rsidR="009741B5">
        <w:rPr>
          <w:sz w:val="20"/>
          <w:szCs w:val="20"/>
        </w:rPr>
        <w:t xml:space="preserve"> and</w:t>
      </w:r>
      <w:r w:rsidR="00C00087">
        <w:rPr>
          <w:sz w:val="20"/>
          <w:szCs w:val="20"/>
        </w:rPr>
        <w:t xml:space="preserve"> Computer Science in </w:t>
      </w:r>
      <w:r w:rsidR="00E82EA7">
        <w:rPr>
          <w:sz w:val="20"/>
          <w:szCs w:val="20"/>
        </w:rPr>
        <w:t>6</w:t>
      </w:r>
      <w:r w:rsidR="00E82EA7" w:rsidRPr="00E82EA7">
        <w:rPr>
          <w:sz w:val="20"/>
          <w:szCs w:val="20"/>
          <w:vertAlign w:val="superscript"/>
        </w:rPr>
        <w:t>th</w:t>
      </w:r>
      <w:r w:rsidR="00E82EA7">
        <w:rPr>
          <w:sz w:val="20"/>
          <w:szCs w:val="20"/>
        </w:rPr>
        <w:t xml:space="preserve"> form at Herne Bay High School</w:t>
      </w:r>
      <w:r w:rsidR="009741B5">
        <w:rPr>
          <w:sz w:val="20"/>
          <w:szCs w:val="20"/>
        </w:rPr>
        <w:t>.</w:t>
      </w:r>
      <w:r w:rsidR="002B7973">
        <w:rPr>
          <w:sz w:val="20"/>
          <w:szCs w:val="20"/>
        </w:rPr>
        <w:t xml:space="preserve"> I am currently studying computer forensics and security at Canterbury Christchurch University and I am in my 1</w:t>
      </w:r>
      <w:r w:rsidR="002B7973" w:rsidRPr="002B7973">
        <w:rPr>
          <w:sz w:val="20"/>
          <w:szCs w:val="20"/>
          <w:vertAlign w:val="superscript"/>
        </w:rPr>
        <w:t>st</w:t>
      </w:r>
      <w:r w:rsidR="002B7973">
        <w:rPr>
          <w:sz w:val="20"/>
          <w:szCs w:val="20"/>
        </w:rPr>
        <w:t xml:space="preserve"> year.</w:t>
      </w:r>
      <w:r w:rsidR="009741B5">
        <w:rPr>
          <w:sz w:val="20"/>
          <w:szCs w:val="20"/>
        </w:rPr>
        <w:t xml:space="preserve"> I </w:t>
      </w:r>
      <w:r w:rsidR="00087D9B">
        <w:rPr>
          <w:sz w:val="20"/>
          <w:szCs w:val="20"/>
        </w:rPr>
        <w:t>have</w:t>
      </w:r>
      <w:r w:rsidR="003D4460" w:rsidRPr="00BE07A7">
        <w:rPr>
          <w:sz w:val="20"/>
          <w:szCs w:val="20"/>
        </w:rPr>
        <w:t xml:space="preserve"> achieved my bronze </w:t>
      </w:r>
      <w:r w:rsidR="003C389C" w:rsidRPr="00BE07A7">
        <w:rPr>
          <w:sz w:val="20"/>
          <w:szCs w:val="20"/>
        </w:rPr>
        <w:t xml:space="preserve">Duke of Edinburgh Award and </w:t>
      </w:r>
      <w:r w:rsidR="008F2912" w:rsidRPr="00BE07A7">
        <w:rPr>
          <w:sz w:val="20"/>
          <w:szCs w:val="20"/>
        </w:rPr>
        <w:t>I</w:t>
      </w:r>
      <w:r w:rsidR="003C389C" w:rsidRPr="00BE07A7">
        <w:rPr>
          <w:sz w:val="20"/>
          <w:szCs w:val="20"/>
        </w:rPr>
        <w:t xml:space="preserve"> have also attended a public speaking workshop.</w:t>
      </w:r>
    </w:p>
    <w:p w14:paraId="4E9D4F5E" w14:textId="77777777" w:rsidR="00C97809" w:rsidRDefault="00C97809" w:rsidP="008F2912">
      <w:pPr>
        <w:pStyle w:val="ContactInfo"/>
        <w:rPr>
          <w:sz w:val="20"/>
          <w:szCs w:val="20"/>
        </w:rPr>
      </w:pPr>
    </w:p>
    <w:p w14:paraId="0BE5829D" w14:textId="44F7744E" w:rsidR="008F2912" w:rsidRPr="00BE07A7" w:rsidRDefault="008F2912" w:rsidP="008F2912">
      <w:pPr>
        <w:pStyle w:val="ContactInfo"/>
        <w:rPr>
          <w:sz w:val="20"/>
          <w:szCs w:val="20"/>
        </w:rPr>
      </w:pPr>
    </w:p>
    <w:p w14:paraId="13F2A594" w14:textId="0FC0E091" w:rsidR="00AE2694" w:rsidRPr="00BE07A7" w:rsidRDefault="00AE2694" w:rsidP="008F2912">
      <w:pPr>
        <w:pStyle w:val="ContactInfo"/>
        <w:rPr>
          <w:sz w:val="20"/>
          <w:szCs w:val="20"/>
        </w:rPr>
      </w:pPr>
      <w:r w:rsidRPr="00BE07A7">
        <w:rPr>
          <w:sz w:val="20"/>
          <w:szCs w:val="20"/>
        </w:rPr>
        <w:t>English Language – grade 5</w:t>
      </w:r>
    </w:p>
    <w:p w14:paraId="7573C3BC" w14:textId="41D8A960" w:rsidR="00AE2694" w:rsidRPr="00BE07A7" w:rsidRDefault="00AE2694" w:rsidP="008F2912">
      <w:pPr>
        <w:pStyle w:val="ContactInfo"/>
        <w:rPr>
          <w:sz w:val="20"/>
          <w:szCs w:val="20"/>
        </w:rPr>
      </w:pPr>
      <w:r w:rsidRPr="00BE07A7">
        <w:rPr>
          <w:sz w:val="20"/>
          <w:szCs w:val="20"/>
        </w:rPr>
        <w:t xml:space="preserve">English Literature – grade 5 </w:t>
      </w:r>
    </w:p>
    <w:p w14:paraId="2FE69F18" w14:textId="5C554D8C" w:rsidR="00AE2694" w:rsidRPr="00BE07A7" w:rsidRDefault="00CF0FEC" w:rsidP="008F2912">
      <w:pPr>
        <w:pStyle w:val="ContactInfo"/>
        <w:rPr>
          <w:sz w:val="20"/>
          <w:szCs w:val="20"/>
        </w:rPr>
      </w:pPr>
      <w:r w:rsidRPr="00BE07A7">
        <w:rPr>
          <w:sz w:val="20"/>
          <w:szCs w:val="20"/>
        </w:rPr>
        <w:t xml:space="preserve">Mathematics – grade 6 </w:t>
      </w:r>
    </w:p>
    <w:p w14:paraId="4F8CDEDB" w14:textId="5D1A1702" w:rsidR="00CF0FEC" w:rsidRPr="00BE07A7" w:rsidRDefault="00CF0FEC" w:rsidP="008F2912">
      <w:pPr>
        <w:pStyle w:val="ContactInfo"/>
        <w:rPr>
          <w:sz w:val="20"/>
          <w:szCs w:val="20"/>
        </w:rPr>
      </w:pPr>
      <w:r w:rsidRPr="00BE07A7">
        <w:rPr>
          <w:sz w:val="20"/>
          <w:szCs w:val="20"/>
        </w:rPr>
        <w:t xml:space="preserve">Biology – grade </w:t>
      </w:r>
      <w:r w:rsidR="00C95899" w:rsidRPr="00BE07A7">
        <w:rPr>
          <w:sz w:val="20"/>
          <w:szCs w:val="20"/>
        </w:rPr>
        <w:t>5</w:t>
      </w:r>
    </w:p>
    <w:p w14:paraId="4CF18E9A" w14:textId="6901888C" w:rsidR="00C95899" w:rsidRPr="00BE07A7" w:rsidRDefault="00C95899" w:rsidP="008F2912">
      <w:pPr>
        <w:pStyle w:val="ContactInfo"/>
        <w:rPr>
          <w:sz w:val="20"/>
          <w:szCs w:val="20"/>
        </w:rPr>
      </w:pPr>
      <w:r w:rsidRPr="00BE07A7">
        <w:rPr>
          <w:sz w:val="20"/>
          <w:szCs w:val="20"/>
        </w:rPr>
        <w:t>Chemistry – grade 5</w:t>
      </w:r>
    </w:p>
    <w:p w14:paraId="7AE0545F" w14:textId="7BE52498" w:rsidR="00C95899" w:rsidRPr="00BE07A7" w:rsidRDefault="00C95899" w:rsidP="008F2912">
      <w:pPr>
        <w:pStyle w:val="ContactInfo"/>
        <w:rPr>
          <w:sz w:val="20"/>
          <w:szCs w:val="20"/>
        </w:rPr>
      </w:pPr>
      <w:r w:rsidRPr="00BE07A7">
        <w:rPr>
          <w:sz w:val="20"/>
          <w:szCs w:val="20"/>
        </w:rPr>
        <w:t xml:space="preserve">Physics – grade 5 </w:t>
      </w:r>
    </w:p>
    <w:p w14:paraId="20B9E3E4" w14:textId="6301D9F2" w:rsidR="00C95899" w:rsidRPr="00BE07A7" w:rsidRDefault="00D277C8" w:rsidP="008F2912">
      <w:pPr>
        <w:pStyle w:val="ContactInfo"/>
        <w:rPr>
          <w:sz w:val="20"/>
          <w:szCs w:val="20"/>
        </w:rPr>
      </w:pPr>
      <w:r w:rsidRPr="00BE07A7">
        <w:rPr>
          <w:sz w:val="20"/>
          <w:szCs w:val="20"/>
        </w:rPr>
        <w:t>3D Art – grade 7</w:t>
      </w:r>
    </w:p>
    <w:p w14:paraId="5912F90C" w14:textId="0145217B" w:rsidR="00D277C8" w:rsidRPr="00BE07A7" w:rsidRDefault="00116C4A" w:rsidP="008F2912">
      <w:pPr>
        <w:pStyle w:val="ContactInfo"/>
        <w:rPr>
          <w:sz w:val="20"/>
          <w:szCs w:val="20"/>
        </w:rPr>
      </w:pPr>
      <w:r w:rsidRPr="00BE07A7">
        <w:rPr>
          <w:sz w:val="20"/>
          <w:szCs w:val="20"/>
        </w:rPr>
        <w:t>History – grade 3</w:t>
      </w:r>
    </w:p>
    <w:p w14:paraId="54221F29" w14:textId="228E76B4" w:rsidR="00116C4A" w:rsidRPr="00BE07A7" w:rsidRDefault="00116C4A" w:rsidP="008F2912">
      <w:pPr>
        <w:pStyle w:val="ContactInfo"/>
        <w:rPr>
          <w:sz w:val="20"/>
          <w:szCs w:val="20"/>
        </w:rPr>
      </w:pPr>
      <w:r w:rsidRPr="00BE07A7">
        <w:rPr>
          <w:sz w:val="20"/>
          <w:szCs w:val="20"/>
        </w:rPr>
        <w:t xml:space="preserve">Sport Studies – level 2 merit </w:t>
      </w:r>
    </w:p>
    <w:p w14:paraId="47403326" w14:textId="77777777" w:rsidR="00EA4259" w:rsidRDefault="00116C4A" w:rsidP="00EA4259">
      <w:pPr>
        <w:pStyle w:val="ContactInfo"/>
        <w:rPr>
          <w:sz w:val="20"/>
          <w:szCs w:val="20"/>
        </w:rPr>
      </w:pPr>
      <w:r w:rsidRPr="00BE07A7">
        <w:rPr>
          <w:sz w:val="20"/>
          <w:szCs w:val="20"/>
        </w:rPr>
        <w:t xml:space="preserve">Engineering – level 2 </w:t>
      </w:r>
      <w:r w:rsidR="00AC574A" w:rsidRPr="00BE07A7">
        <w:rPr>
          <w:sz w:val="20"/>
          <w:szCs w:val="20"/>
        </w:rPr>
        <w:t>merit</w:t>
      </w:r>
    </w:p>
    <w:p w14:paraId="0E838C00" w14:textId="355ECCB8" w:rsidR="002B7973" w:rsidRDefault="002B7973" w:rsidP="00EA4259">
      <w:pPr>
        <w:pStyle w:val="ContactInfo"/>
        <w:rPr>
          <w:b/>
          <w:bCs/>
          <w:sz w:val="24"/>
          <w:szCs w:val="24"/>
        </w:rPr>
      </w:pPr>
    </w:p>
    <w:p w14:paraId="10E08E61" w14:textId="5D5A4BD8" w:rsidR="002B7973" w:rsidRPr="002B7973" w:rsidRDefault="002B7973" w:rsidP="00EA4259">
      <w:pPr>
        <w:pStyle w:val="ContactInfo"/>
        <w:rPr>
          <w:sz w:val="20"/>
          <w:szCs w:val="20"/>
        </w:rPr>
      </w:pPr>
      <w:r w:rsidRPr="002B7973">
        <w:rPr>
          <w:sz w:val="20"/>
          <w:szCs w:val="20"/>
        </w:rPr>
        <w:t xml:space="preserve">Photography – Grade A </w:t>
      </w:r>
    </w:p>
    <w:p w14:paraId="6C1C8E15" w14:textId="2DE39F81" w:rsidR="002B7973" w:rsidRPr="002B7973" w:rsidRDefault="002B7973" w:rsidP="00EA4259">
      <w:pPr>
        <w:pStyle w:val="ContactInfo"/>
        <w:rPr>
          <w:sz w:val="20"/>
          <w:szCs w:val="20"/>
        </w:rPr>
      </w:pPr>
      <w:r w:rsidRPr="002B7973">
        <w:rPr>
          <w:sz w:val="20"/>
          <w:szCs w:val="20"/>
        </w:rPr>
        <w:t>Computer Science – grade B</w:t>
      </w:r>
    </w:p>
    <w:p w14:paraId="106AE0B2" w14:textId="0C98CADC" w:rsidR="002B7973" w:rsidRPr="002B7973" w:rsidRDefault="002B7973" w:rsidP="00EA4259">
      <w:pPr>
        <w:pStyle w:val="ContactInfo"/>
        <w:rPr>
          <w:sz w:val="20"/>
          <w:szCs w:val="20"/>
        </w:rPr>
      </w:pPr>
      <w:r w:rsidRPr="002B7973">
        <w:rPr>
          <w:sz w:val="20"/>
          <w:szCs w:val="20"/>
        </w:rPr>
        <w:t>Sports – grade C</w:t>
      </w:r>
    </w:p>
    <w:p w14:paraId="11DB4DFA" w14:textId="77777777" w:rsidR="002B7973" w:rsidRDefault="002B7973" w:rsidP="00EA4259">
      <w:pPr>
        <w:pStyle w:val="ContactInfo"/>
        <w:rPr>
          <w:b/>
          <w:bCs/>
          <w:sz w:val="24"/>
          <w:szCs w:val="24"/>
        </w:rPr>
      </w:pPr>
    </w:p>
    <w:p w14:paraId="6E0EAB5D" w14:textId="77777777" w:rsidR="002B7973" w:rsidRDefault="002B7973" w:rsidP="00EA4259">
      <w:pPr>
        <w:pStyle w:val="ContactInfo"/>
        <w:rPr>
          <w:b/>
          <w:bCs/>
          <w:sz w:val="24"/>
          <w:szCs w:val="24"/>
        </w:rPr>
      </w:pPr>
    </w:p>
    <w:p w14:paraId="427B9CCC" w14:textId="77777777" w:rsidR="002B7973" w:rsidRDefault="002B7973" w:rsidP="00EA4259">
      <w:pPr>
        <w:pStyle w:val="ContactInfo"/>
        <w:rPr>
          <w:b/>
          <w:bCs/>
          <w:sz w:val="24"/>
          <w:szCs w:val="24"/>
        </w:rPr>
      </w:pPr>
    </w:p>
    <w:p w14:paraId="45C7AECD" w14:textId="77777777" w:rsidR="002B7973" w:rsidRDefault="002B7973" w:rsidP="00EA4259">
      <w:pPr>
        <w:pStyle w:val="ContactInfo"/>
        <w:rPr>
          <w:b/>
          <w:bCs/>
          <w:sz w:val="24"/>
          <w:szCs w:val="24"/>
        </w:rPr>
      </w:pPr>
    </w:p>
    <w:p w14:paraId="38513137" w14:textId="1B3B1CAC" w:rsidR="00EA4259" w:rsidRPr="00EA4259" w:rsidRDefault="008E2E2A" w:rsidP="00EA4259">
      <w:pPr>
        <w:pStyle w:val="ContactInfo"/>
        <w:rPr>
          <w:b/>
          <w:bCs/>
          <w:sz w:val="24"/>
          <w:szCs w:val="24"/>
        </w:rPr>
      </w:pPr>
      <w:r w:rsidRPr="00EA4259">
        <w:rPr>
          <w:b/>
          <w:bCs/>
          <w:sz w:val="24"/>
          <w:szCs w:val="24"/>
        </w:rPr>
        <w:t>Experience</w:t>
      </w:r>
    </w:p>
    <w:p w14:paraId="6E044989" w14:textId="0BAE0F8D" w:rsidR="008E75EC" w:rsidRDefault="002B7973" w:rsidP="00EA4259">
      <w:pPr>
        <w:pStyle w:val="ContactInfo"/>
      </w:pPr>
      <w:r>
        <w:rPr>
          <w:sz w:val="20"/>
          <w:szCs w:val="20"/>
        </w:rPr>
        <w:t xml:space="preserve">I have worked down at my local miniature Golf and arcades. </w:t>
      </w:r>
      <w:r w:rsidR="009701FC" w:rsidRPr="00EA4259">
        <w:rPr>
          <w:sz w:val="20"/>
          <w:szCs w:val="20"/>
        </w:rPr>
        <w:t>I</w:t>
      </w:r>
      <w:r w:rsidR="003B4278">
        <w:rPr>
          <w:sz w:val="20"/>
          <w:szCs w:val="20"/>
        </w:rPr>
        <w:t xml:space="preserve"> </w:t>
      </w:r>
      <w:r w:rsidR="00AE340D">
        <w:rPr>
          <w:sz w:val="20"/>
          <w:szCs w:val="20"/>
        </w:rPr>
        <w:t>regularly</w:t>
      </w:r>
      <w:r w:rsidR="0014235C" w:rsidRPr="00EA4259">
        <w:rPr>
          <w:sz w:val="20"/>
          <w:szCs w:val="20"/>
        </w:rPr>
        <w:t xml:space="preserve"> do some gardening work for my Grandad</w:t>
      </w:r>
      <w:r w:rsidR="002C2142">
        <w:rPr>
          <w:sz w:val="20"/>
          <w:szCs w:val="20"/>
        </w:rPr>
        <w:t xml:space="preserve"> a</w:t>
      </w:r>
      <w:r w:rsidR="007B47FF">
        <w:rPr>
          <w:sz w:val="20"/>
          <w:szCs w:val="20"/>
        </w:rPr>
        <w:t>nd</w:t>
      </w:r>
      <w:r w:rsidR="002C2142">
        <w:rPr>
          <w:sz w:val="20"/>
          <w:szCs w:val="20"/>
        </w:rPr>
        <w:t xml:space="preserve"> help my mum</w:t>
      </w:r>
      <w:r w:rsidR="007B47FF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the social media side of</w:t>
      </w:r>
      <w:r w:rsidR="007B47FF">
        <w:rPr>
          <w:sz w:val="20"/>
          <w:szCs w:val="20"/>
        </w:rPr>
        <w:t xml:space="preserve"> her events </w:t>
      </w:r>
      <w:r>
        <w:rPr>
          <w:sz w:val="20"/>
          <w:szCs w:val="20"/>
        </w:rPr>
        <w:t>business</w:t>
      </w:r>
      <w:r w:rsidR="0014235C" w:rsidRPr="00EA4259">
        <w:rPr>
          <w:sz w:val="20"/>
          <w:szCs w:val="20"/>
        </w:rPr>
        <w:t xml:space="preserve">. I also </w:t>
      </w:r>
      <w:r w:rsidR="00841D27">
        <w:rPr>
          <w:sz w:val="20"/>
          <w:szCs w:val="20"/>
        </w:rPr>
        <w:t>completed</w:t>
      </w:r>
      <w:r w:rsidR="0014235C" w:rsidRPr="00EA4259">
        <w:rPr>
          <w:sz w:val="20"/>
          <w:szCs w:val="20"/>
        </w:rPr>
        <w:t xml:space="preserve"> the Duke of Edinburgh Award </w:t>
      </w:r>
      <w:r w:rsidR="009701FC" w:rsidRPr="00EA4259">
        <w:rPr>
          <w:sz w:val="20"/>
          <w:szCs w:val="20"/>
        </w:rPr>
        <w:t>in 2018</w:t>
      </w:r>
      <w:r w:rsidR="004E0F55">
        <w:rPr>
          <w:sz w:val="20"/>
          <w:szCs w:val="20"/>
        </w:rPr>
        <w:t>. O</w:t>
      </w:r>
      <w:r w:rsidR="00B51889" w:rsidRPr="00EA4259">
        <w:rPr>
          <w:sz w:val="20"/>
          <w:szCs w:val="20"/>
        </w:rPr>
        <w:t xml:space="preserve">ne of my tasks was to work with the Herne Bay Harriers football team </w:t>
      </w:r>
      <w:r w:rsidR="00B838B9" w:rsidRPr="00EA4259">
        <w:rPr>
          <w:sz w:val="20"/>
          <w:szCs w:val="20"/>
        </w:rPr>
        <w:t>as an assistant coach for the under 6’s soccer school</w:t>
      </w:r>
      <w:r w:rsidR="00401E4E" w:rsidRPr="00EA4259">
        <w:rPr>
          <w:sz w:val="20"/>
          <w:szCs w:val="20"/>
        </w:rPr>
        <w:t xml:space="preserve"> during training sessions. </w:t>
      </w:r>
      <w:r w:rsidR="008263D4" w:rsidRPr="00EA4259">
        <w:rPr>
          <w:sz w:val="20"/>
          <w:szCs w:val="20"/>
        </w:rPr>
        <w:t>Also, as part of</w:t>
      </w:r>
      <w:r w:rsidR="008263D4" w:rsidRPr="00EA4259">
        <w:t xml:space="preserve"> </w:t>
      </w:r>
      <w:r w:rsidR="008263D4" w:rsidRPr="00EA4259">
        <w:rPr>
          <w:sz w:val="20"/>
          <w:szCs w:val="20"/>
        </w:rPr>
        <w:t xml:space="preserve">my sport GCSE, </w:t>
      </w:r>
      <w:r w:rsidR="004102ED" w:rsidRPr="00EA4259">
        <w:rPr>
          <w:sz w:val="20"/>
          <w:szCs w:val="20"/>
        </w:rPr>
        <w:t>I</w:t>
      </w:r>
      <w:r w:rsidR="008263D4" w:rsidRPr="00EA4259">
        <w:rPr>
          <w:sz w:val="20"/>
          <w:szCs w:val="20"/>
        </w:rPr>
        <w:t xml:space="preserve"> had to lead a sports session </w:t>
      </w:r>
      <w:r w:rsidR="007830CC" w:rsidRPr="00EA4259">
        <w:rPr>
          <w:sz w:val="20"/>
          <w:szCs w:val="20"/>
        </w:rPr>
        <w:t>with a group of year 9 pupils.</w:t>
      </w:r>
      <w:r w:rsidR="007830CC" w:rsidRPr="00EA4259">
        <w:t xml:space="preserve"> </w:t>
      </w:r>
    </w:p>
    <w:p w14:paraId="6DF81450" w14:textId="77777777" w:rsidR="008E75EC" w:rsidRDefault="008E75EC" w:rsidP="00EA4259">
      <w:pPr>
        <w:pStyle w:val="ContactInfo"/>
      </w:pPr>
    </w:p>
    <w:p w14:paraId="19007230" w14:textId="3585ED94" w:rsidR="00EA4259" w:rsidRPr="008E75EC" w:rsidRDefault="00105E31" w:rsidP="00EA4259">
      <w:pPr>
        <w:pStyle w:val="ContactInfo"/>
        <w:rPr>
          <w:b/>
          <w:bCs/>
          <w:sz w:val="24"/>
          <w:szCs w:val="24"/>
        </w:rPr>
      </w:pPr>
      <w:r w:rsidRPr="008E75EC">
        <w:rPr>
          <w:b/>
          <w:bCs/>
          <w:sz w:val="24"/>
          <w:szCs w:val="24"/>
        </w:rPr>
        <w:t xml:space="preserve">Skills </w:t>
      </w:r>
    </w:p>
    <w:p w14:paraId="40901F62" w14:textId="77777777" w:rsidR="00661795" w:rsidRDefault="00D76112" w:rsidP="00EA4259">
      <w:pPr>
        <w:pStyle w:val="ContactInfo"/>
        <w:rPr>
          <w:sz w:val="20"/>
          <w:szCs w:val="20"/>
        </w:rPr>
      </w:pPr>
      <w:r w:rsidRPr="008E75EC">
        <w:rPr>
          <w:sz w:val="20"/>
          <w:szCs w:val="20"/>
        </w:rPr>
        <w:lastRenderedPageBreak/>
        <w:t xml:space="preserve">I feel </w:t>
      </w:r>
      <w:r w:rsidR="004102ED" w:rsidRPr="008E75EC">
        <w:rPr>
          <w:sz w:val="20"/>
          <w:szCs w:val="20"/>
        </w:rPr>
        <w:t xml:space="preserve">I </w:t>
      </w:r>
      <w:r w:rsidRPr="008E75EC">
        <w:rPr>
          <w:sz w:val="20"/>
          <w:szCs w:val="20"/>
        </w:rPr>
        <w:t xml:space="preserve">can work </w:t>
      </w:r>
      <w:r w:rsidR="00196E55" w:rsidRPr="008E75EC">
        <w:rPr>
          <w:sz w:val="20"/>
          <w:szCs w:val="20"/>
        </w:rPr>
        <w:t xml:space="preserve">both in a team and independently. My work for </w:t>
      </w:r>
      <w:r w:rsidR="00A216C8" w:rsidRPr="008E75EC">
        <w:rPr>
          <w:sz w:val="20"/>
          <w:szCs w:val="20"/>
        </w:rPr>
        <w:t>Herne</w:t>
      </w:r>
      <w:r w:rsidR="00196E55" w:rsidRPr="008E75EC">
        <w:rPr>
          <w:sz w:val="20"/>
          <w:szCs w:val="20"/>
        </w:rPr>
        <w:t xml:space="preserve"> Bay Harriers football team and my Duke of Edinburgh have </w:t>
      </w:r>
      <w:r w:rsidR="00A216C8" w:rsidRPr="008E75EC">
        <w:rPr>
          <w:sz w:val="20"/>
          <w:szCs w:val="20"/>
        </w:rPr>
        <w:t>definitely</w:t>
      </w:r>
      <w:r w:rsidR="00196E55" w:rsidRPr="008E75EC">
        <w:rPr>
          <w:sz w:val="20"/>
          <w:szCs w:val="20"/>
        </w:rPr>
        <w:t xml:space="preserve"> </w:t>
      </w:r>
      <w:r w:rsidR="00F07EA1" w:rsidRPr="008E75EC">
        <w:rPr>
          <w:sz w:val="20"/>
          <w:szCs w:val="20"/>
        </w:rPr>
        <w:t xml:space="preserve">helped my ability </w:t>
      </w:r>
      <w:r w:rsidR="00E1607C" w:rsidRPr="008E75EC">
        <w:rPr>
          <w:sz w:val="20"/>
          <w:szCs w:val="20"/>
        </w:rPr>
        <w:t xml:space="preserve">to lead and work </w:t>
      </w:r>
      <w:r w:rsidR="008A75A9" w:rsidRPr="008E75EC">
        <w:rPr>
          <w:sz w:val="20"/>
          <w:szCs w:val="20"/>
        </w:rPr>
        <w:t>as part of a team</w:t>
      </w:r>
      <w:r w:rsidR="00FC599E" w:rsidRPr="008E75EC">
        <w:rPr>
          <w:sz w:val="20"/>
          <w:szCs w:val="20"/>
        </w:rPr>
        <w:t xml:space="preserve">. I have also </w:t>
      </w:r>
      <w:r w:rsidR="005A3C00" w:rsidRPr="008E75EC">
        <w:rPr>
          <w:sz w:val="20"/>
          <w:szCs w:val="20"/>
        </w:rPr>
        <w:t>completed a first aid course</w:t>
      </w:r>
      <w:r w:rsidR="00632E40" w:rsidRPr="008E75EC">
        <w:rPr>
          <w:sz w:val="20"/>
          <w:szCs w:val="20"/>
        </w:rPr>
        <w:t xml:space="preserve">. </w:t>
      </w:r>
    </w:p>
    <w:p w14:paraId="19FB2BC8" w14:textId="0617AEE3" w:rsidR="00A7065E" w:rsidRDefault="00632E40" w:rsidP="00EA4259">
      <w:pPr>
        <w:pStyle w:val="ContactInfo"/>
        <w:rPr>
          <w:sz w:val="20"/>
          <w:szCs w:val="20"/>
        </w:rPr>
      </w:pPr>
      <w:r w:rsidRPr="008E75EC">
        <w:rPr>
          <w:sz w:val="20"/>
          <w:szCs w:val="20"/>
        </w:rPr>
        <w:t>M</w:t>
      </w:r>
      <w:r w:rsidR="00DE3417">
        <w:rPr>
          <w:sz w:val="20"/>
          <w:szCs w:val="20"/>
        </w:rPr>
        <w:t>y</w:t>
      </w:r>
      <w:r w:rsidRPr="008E75EC">
        <w:rPr>
          <w:sz w:val="20"/>
          <w:szCs w:val="20"/>
        </w:rPr>
        <w:t xml:space="preserve"> pub</w:t>
      </w:r>
      <w:r w:rsidR="00EF3A19" w:rsidRPr="008E75EC">
        <w:rPr>
          <w:sz w:val="20"/>
          <w:szCs w:val="20"/>
        </w:rPr>
        <w:t xml:space="preserve">lic speaking </w:t>
      </w:r>
      <w:r w:rsidR="00CB14E7" w:rsidRPr="008E75EC">
        <w:rPr>
          <w:sz w:val="20"/>
          <w:szCs w:val="20"/>
        </w:rPr>
        <w:t xml:space="preserve">course </w:t>
      </w:r>
      <w:r w:rsidR="003B5870" w:rsidRPr="008E75EC">
        <w:rPr>
          <w:sz w:val="20"/>
          <w:szCs w:val="20"/>
        </w:rPr>
        <w:t xml:space="preserve">has also helped my communication skills and ability </w:t>
      </w:r>
      <w:r w:rsidR="00970EAF" w:rsidRPr="008E75EC">
        <w:rPr>
          <w:sz w:val="20"/>
          <w:szCs w:val="20"/>
        </w:rPr>
        <w:t xml:space="preserve">to talk to people from all backgrounds. I am computer </w:t>
      </w:r>
      <w:r w:rsidR="002B7973" w:rsidRPr="008E75EC">
        <w:rPr>
          <w:sz w:val="20"/>
          <w:szCs w:val="20"/>
        </w:rPr>
        <w:t>literate,</w:t>
      </w:r>
      <w:r w:rsidR="00970EAF" w:rsidRPr="008E75EC">
        <w:rPr>
          <w:sz w:val="20"/>
          <w:szCs w:val="20"/>
        </w:rPr>
        <w:t xml:space="preserve"> and I am fully </w:t>
      </w:r>
      <w:r w:rsidR="006318F0" w:rsidRPr="008E75EC">
        <w:rPr>
          <w:sz w:val="20"/>
          <w:szCs w:val="20"/>
        </w:rPr>
        <w:t>competent in Microsoft office and social media</w:t>
      </w:r>
      <w:r w:rsidR="007B47FF">
        <w:rPr>
          <w:sz w:val="20"/>
          <w:szCs w:val="20"/>
        </w:rPr>
        <w:t xml:space="preserve"> platforms</w:t>
      </w:r>
      <w:r w:rsidR="006318F0" w:rsidRPr="008E75EC">
        <w:rPr>
          <w:sz w:val="20"/>
          <w:szCs w:val="20"/>
        </w:rPr>
        <w:t xml:space="preserve">. </w:t>
      </w:r>
    </w:p>
    <w:p w14:paraId="38F72A0F" w14:textId="77777777" w:rsidR="00A7065E" w:rsidRDefault="00A7065E" w:rsidP="00EA4259">
      <w:pPr>
        <w:pStyle w:val="ContactInfo"/>
        <w:rPr>
          <w:sz w:val="20"/>
          <w:szCs w:val="20"/>
        </w:rPr>
      </w:pPr>
    </w:p>
    <w:p w14:paraId="642EAD27" w14:textId="77777777" w:rsidR="006A2CD5" w:rsidRPr="00A05622" w:rsidRDefault="00D92E3C" w:rsidP="00EA4259">
      <w:pPr>
        <w:pStyle w:val="ContactInfo"/>
        <w:rPr>
          <w:b/>
          <w:bCs/>
          <w:sz w:val="24"/>
          <w:szCs w:val="24"/>
        </w:rPr>
      </w:pPr>
      <w:r w:rsidRPr="00A05622">
        <w:rPr>
          <w:b/>
          <w:bCs/>
          <w:sz w:val="24"/>
          <w:szCs w:val="24"/>
        </w:rPr>
        <w:t xml:space="preserve">Personal Reference </w:t>
      </w:r>
    </w:p>
    <w:p w14:paraId="651B7FED" w14:textId="5B303A05" w:rsidR="0059120E" w:rsidRPr="006A2CD5" w:rsidRDefault="003A05F3" w:rsidP="00EA4259">
      <w:pPr>
        <w:pStyle w:val="ContactInf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Chantel Mackenzie </w:t>
      </w:r>
    </w:p>
    <w:p w14:paraId="66AAA991" w14:textId="2619A058" w:rsidR="003A05F3" w:rsidRDefault="003A05F3" w:rsidP="00EA4259">
      <w:pPr>
        <w:pStyle w:val="ContactInf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="00AE2D09">
        <w:rPr>
          <w:sz w:val="20"/>
          <w:szCs w:val="20"/>
        </w:rPr>
        <w:t xml:space="preserve">07999 161262 </w:t>
      </w:r>
    </w:p>
    <w:p w14:paraId="40292A1C" w14:textId="06413B5C" w:rsidR="00AE2D09" w:rsidRDefault="00AE2D09" w:rsidP="00EA4259">
      <w:pPr>
        <w:pStyle w:val="ContactInfo"/>
        <w:rPr>
          <w:sz w:val="20"/>
          <w:szCs w:val="20"/>
        </w:rPr>
      </w:pPr>
    </w:p>
    <w:p w14:paraId="400D5066" w14:textId="3ECCF8A5" w:rsidR="00AE2D09" w:rsidRDefault="00AE2D09" w:rsidP="00EA4259">
      <w:pPr>
        <w:pStyle w:val="ContactInfo"/>
        <w:rPr>
          <w:sz w:val="20"/>
          <w:szCs w:val="20"/>
        </w:rPr>
      </w:pPr>
      <w:r>
        <w:rPr>
          <w:sz w:val="20"/>
          <w:szCs w:val="20"/>
        </w:rPr>
        <w:t xml:space="preserve">Alan Day </w:t>
      </w:r>
    </w:p>
    <w:p w14:paraId="586BA9AE" w14:textId="2759589D" w:rsidR="005736C5" w:rsidRPr="008E75EC" w:rsidRDefault="005736C5" w:rsidP="00EA4259">
      <w:pPr>
        <w:pStyle w:val="ContactInfo"/>
        <w:rPr>
          <w:sz w:val="20"/>
          <w:szCs w:val="20"/>
        </w:rPr>
      </w:pPr>
      <w:r>
        <w:rPr>
          <w:sz w:val="20"/>
          <w:szCs w:val="20"/>
        </w:rPr>
        <w:t>Phone: 07850 826334</w:t>
      </w:r>
    </w:p>
    <w:p w14:paraId="6B0B275E" w14:textId="056BFAC5" w:rsidR="00D76112" w:rsidRPr="00957B6B" w:rsidRDefault="00D76112">
      <w:pPr>
        <w:rPr>
          <w:b/>
          <w:bCs/>
          <w:sz w:val="24"/>
          <w:szCs w:val="24"/>
        </w:rPr>
      </w:pPr>
    </w:p>
    <w:sectPr w:rsidR="00D76112" w:rsidRPr="00957B6B" w:rsidSect="008E2E2A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D66F" w14:textId="77777777" w:rsidR="005954B7" w:rsidRDefault="005954B7">
      <w:pPr>
        <w:spacing w:after="0" w:line="240" w:lineRule="auto"/>
      </w:pPr>
      <w:r>
        <w:separator/>
      </w:r>
    </w:p>
  </w:endnote>
  <w:endnote w:type="continuationSeparator" w:id="0">
    <w:p w14:paraId="70F8F3C9" w14:textId="77777777" w:rsidR="005954B7" w:rsidRDefault="0059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16E1E" w14:textId="77777777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6D121" w14:textId="77777777" w:rsidR="005954B7" w:rsidRDefault="005954B7">
      <w:pPr>
        <w:spacing w:after="0" w:line="240" w:lineRule="auto"/>
      </w:pPr>
      <w:r>
        <w:separator/>
      </w:r>
    </w:p>
  </w:footnote>
  <w:footnote w:type="continuationSeparator" w:id="0">
    <w:p w14:paraId="6CFBC28B" w14:textId="77777777" w:rsidR="005954B7" w:rsidRDefault="00595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6FE2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1CFD3F" wp14:editId="542C302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16B4F99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725A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E3F3E73" wp14:editId="1B4BA12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5EE0AC0D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">
              <v:rect id="Rectangle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763666">
    <w:abstractNumId w:val="9"/>
  </w:num>
  <w:num w:numId="2" w16cid:durableId="736323054">
    <w:abstractNumId w:val="7"/>
  </w:num>
  <w:num w:numId="3" w16cid:durableId="389352872">
    <w:abstractNumId w:val="6"/>
  </w:num>
  <w:num w:numId="4" w16cid:durableId="1604723703">
    <w:abstractNumId w:val="5"/>
  </w:num>
  <w:num w:numId="5" w16cid:durableId="1208638494">
    <w:abstractNumId w:val="4"/>
  </w:num>
  <w:num w:numId="6" w16cid:durableId="921062845">
    <w:abstractNumId w:val="8"/>
  </w:num>
  <w:num w:numId="7" w16cid:durableId="988945510">
    <w:abstractNumId w:val="3"/>
  </w:num>
  <w:num w:numId="8" w16cid:durableId="90396470">
    <w:abstractNumId w:val="2"/>
  </w:num>
  <w:num w:numId="9" w16cid:durableId="757872024">
    <w:abstractNumId w:val="1"/>
  </w:num>
  <w:num w:numId="10" w16cid:durableId="115922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08"/>
    <w:rsid w:val="00087D9B"/>
    <w:rsid w:val="000A46AE"/>
    <w:rsid w:val="00105E31"/>
    <w:rsid w:val="00116C4A"/>
    <w:rsid w:val="0014235C"/>
    <w:rsid w:val="001750DF"/>
    <w:rsid w:val="00182F2E"/>
    <w:rsid w:val="00186972"/>
    <w:rsid w:val="00196E55"/>
    <w:rsid w:val="001A4E69"/>
    <w:rsid w:val="001C2816"/>
    <w:rsid w:val="001F4DC8"/>
    <w:rsid w:val="002003A7"/>
    <w:rsid w:val="002051E7"/>
    <w:rsid w:val="00211BB0"/>
    <w:rsid w:val="00286696"/>
    <w:rsid w:val="002B7973"/>
    <w:rsid w:val="002B79ED"/>
    <w:rsid w:val="002C2142"/>
    <w:rsid w:val="002E46E9"/>
    <w:rsid w:val="002F1B64"/>
    <w:rsid w:val="002F7E18"/>
    <w:rsid w:val="00326DC0"/>
    <w:rsid w:val="00332FDD"/>
    <w:rsid w:val="0035488A"/>
    <w:rsid w:val="003813AF"/>
    <w:rsid w:val="00381F0B"/>
    <w:rsid w:val="00395EEB"/>
    <w:rsid w:val="003A05F3"/>
    <w:rsid w:val="003A5434"/>
    <w:rsid w:val="003A6771"/>
    <w:rsid w:val="003B4278"/>
    <w:rsid w:val="003B5870"/>
    <w:rsid w:val="003C389C"/>
    <w:rsid w:val="003D0697"/>
    <w:rsid w:val="003D4460"/>
    <w:rsid w:val="003E7C46"/>
    <w:rsid w:val="00401E4E"/>
    <w:rsid w:val="004102ED"/>
    <w:rsid w:val="0044153E"/>
    <w:rsid w:val="0049002A"/>
    <w:rsid w:val="0049569A"/>
    <w:rsid w:val="004A2414"/>
    <w:rsid w:val="004A56D4"/>
    <w:rsid w:val="004C48AE"/>
    <w:rsid w:val="004E0F55"/>
    <w:rsid w:val="00511F9E"/>
    <w:rsid w:val="00532DD9"/>
    <w:rsid w:val="0054175B"/>
    <w:rsid w:val="005736C5"/>
    <w:rsid w:val="00584A0C"/>
    <w:rsid w:val="0059120E"/>
    <w:rsid w:val="005954B7"/>
    <w:rsid w:val="00596429"/>
    <w:rsid w:val="005A1D96"/>
    <w:rsid w:val="005A3C00"/>
    <w:rsid w:val="005F5B82"/>
    <w:rsid w:val="00630298"/>
    <w:rsid w:val="006318F0"/>
    <w:rsid w:val="00632E40"/>
    <w:rsid w:val="00661795"/>
    <w:rsid w:val="00667AAD"/>
    <w:rsid w:val="00676EE5"/>
    <w:rsid w:val="006A2CD5"/>
    <w:rsid w:val="006F3900"/>
    <w:rsid w:val="006F4104"/>
    <w:rsid w:val="007830CC"/>
    <w:rsid w:val="007A176B"/>
    <w:rsid w:val="007A279B"/>
    <w:rsid w:val="007B47FF"/>
    <w:rsid w:val="007B57DC"/>
    <w:rsid w:val="007C2D14"/>
    <w:rsid w:val="007E6A32"/>
    <w:rsid w:val="007F64EF"/>
    <w:rsid w:val="008263D4"/>
    <w:rsid w:val="008338F5"/>
    <w:rsid w:val="00841D27"/>
    <w:rsid w:val="0088093E"/>
    <w:rsid w:val="00893CEE"/>
    <w:rsid w:val="008A75A9"/>
    <w:rsid w:val="008D0658"/>
    <w:rsid w:val="008E2E2A"/>
    <w:rsid w:val="008E75EC"/>
    <w:rsid w:val="008F2912"/>
    <w:rsid w:val="00935736"/>
    <w:rsid w:val="00957B6B"/>
    <w:rsid w:val="00962ABD"/>
    <w:rsid w:val="009701FC"/>
    <w:rsid w:val="00970EAF"/>
    <w:rsid w:val="009741B5"/>
    <w:rsid w:val="00985147"/>
    <w:rsid w:val="0099310C"/>
    <w:rsid w:val="009D21E8"/>
    <w:rsid w:val="00A05622"/>
    <w:rsid w:val="00A216C8"/>
    <w:rsid w:val="00A23F47"/>
    <w:rsid w:val="00A4743E"/>
    <w:rsid w:val="00A51C53"/>
    <w:rsid w:val="00A7065E"/>
    <w:rsid w:val="00A80A8F"/>
    <w:rsid w:val="00A84F5C"/>
    <w:rsid w:val="00AB324B"/>
    <w:rsid w:val="00AC574A"/>
    <w:rsid w:val="00AE2694"/>
    <w:rsid w:val="00AE2D09"/>
    <w:rsid w:val="00AE340D"/>
    <w:rsid w:val="00AF5A78"/>
    <w:rsid w:val="00B51889"/>
    <w:rsid w:val="00B65863"/>
    <w:rsid w:val="00B838B9"/>
    <w:rsid w:val="00BC2115"/>
    <w:rsid w:val="00BE07A7"/>
    <w:rsid w:val="00C00087"/>
    <w:rsid w:val="00C702DB"/>
    <w:rsid w:val="00C81FB6"/>
    <w:rsid w:val="00C834DC"/>
    <w:rsid w:val="00C95899"/>
    <w:rsid w:val="00C97809"/>
    <w:rsid w:val="00CB14E7"/>
    <w:rsid w:val="00CD306F"/>
    <w:rsid w:val="00CE397B"/>
    <w:rsid w:val="00CF0FEC"/>
    <w:rsid w:val="00CF3B84"/>
    <w:rsid w:val="00D23C57"/>
    <w:rsid w:val="00D277C8"/>
    <w:rsid w:val="00D54A0D"/>
    <w:rsid w:val="00D72555"/>
    <w:rsid w:val="00D76112"/>
    <w:rsid w:val="00D926BE"/>
    <w:rsid w:val="00D92E3C"/>
    <w:rsid w:val="00DB7824"/>
    <w:rsid w:val="00DD0AD3"/>
    <w:rsid w:val="00DE2F0D"/>
    <w:rsid w:val="00DE3417"/>
    <w:rsid w:val="00DE5DAA"/>
    <w:rsid w:val="00E002B5"/>
    <w:rsid w:val="00E0345B"/>
    <w:rsid w:val="00E1607C"/>
    <w:rsid w:val="00E245D1"/>
    <w:rsid w:val="00E337F5"/>
    <w:rsid w:val="00E43508"/>
    <w:rsid w:val="00E549BB"/>
    <w:rsid w:val="00E75834"/>
    <w:rsid w:val="00E82EA7"/>
    <w:rsid w:val="00EA4259"/>
    <w:rsid w:val="00EA745C"/>
    <w:rsid w:val="00EA7FED"/>
    <w:rsid w:val="00EF3A19"/>
    <w:rsid w:val="00F07EA1"/>
    <w:rsid w:val="00F3226F"/>
    <w:rsid w:val="00F343BD"/>
    <w:rsid w:val="00F82D48"/>
    <w:rsid w:val="00FC09E3"/>
    <w:rsid w:val="00F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51FDD7"/>
  <w15:chartTrackingRefBased/>
  <w15:docId w15:val="{78FB113B-B265-6C4A-A4FA-8D643497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E549B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9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yhillier200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h383\Documents\%7b52F70E58-4ABA-3249-8D4F-A7F86EE97749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{52F70E58-4ABA-3249-8D4F-A7F86EE97749}tf50002038</Template>
  <TotalTime>3</TotalTime>
  <Pages>2</Pages>
  <Words>373</Words>
  <Characters>2127</Characters>
  <Application>Microsoft Office Word</Application>
  <DocSecurity>4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Hillier</dc:creator>
  <cp:keywords/>
  <dc:description/>
  <cp:lastModifiedBy>Harry Hillier</cp:lastModifiedBy>
  <cp:revision>2</cp:revision>
  <dcterms:created xsi:type="dcterms:W3CDTF">2023-05-02T10:28:00Z</dcterms:created>
  <dcterms:modified xsi:type="dcterms:W3CDTF">2023-05-02T10:28:00Z</dcterms:modified>
</cp:coreProperties>
</file>